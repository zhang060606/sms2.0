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学生管理系统2.0开发文档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2018-09-03</w:t>
      </w:r>
    </w:p>
    <w:p>
      <w:pPr>
        <w:jc w:val="left"/>
        <w:rPr>
          <w:rFonts w:hint="eastAsia"/>
          <w:sz w:val="48"/>
          <w:szCs w:val="4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文件命名规则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index.php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首页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head.php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页头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foot.php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页脚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leftment.php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左菜单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login.php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登录页面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register.php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注册页面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student-input.php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学生信息录入页面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student-list.php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学生列表页面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student-save.php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学生信息保存页面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student-del.php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学生信息删除页面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student-update.php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学生信息修改页面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banji-input.php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班级信息录入页面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kecheng-input.php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课程信息录入页面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数据库表说明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CA8D5"/>
    <w:multiLevelType w:val="singleLevel"/>
    <w:tmpl w:val="667CA8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01D25"/>
    <w:rsid w:val="05BC74F0"/>
    <w:rsid w:val="08EB0960"/>
    <w:rsid w:val="16401D25"/>
    <w:rsid w:val="1F9A004F"/>
    <w:rsid w:val="242C6DCB"/>
    <w:rsid w:val="2E691271"/>
    <w:rsid w:val="366B5544"/>
    <w:rsid w:val="3C0E2326"/>
    <w:rsid w:val="45186395"/>
    <w:rsid w:val="5CC4793D"/>
    <w:rsid w:val="65621230"/>
    <w:rsid w:val="6D535020"/>
    <w:rsid w:val="77315574"/>
    <w:rsid w:val="780272D0"/>
    <w:rsid w:val="7D953115"/>
    <w:rsid w:val="7F9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2018-09-03T08:19:00Z</dcterms:created>
  <dc:creator>samsung</dc:creator>
  <cp:lastModifiedBy>db168</cp:lastModifiedBy>
  <dcterms:modified xsi:type="dcterms:W3CDTF">2018-09-06T07:11:41Z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